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BEDD989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70E713C4" w14:textId="77777777" w:rsidR="00DE4088" w:rsidRPr="007B5F67" w:rsidRDefault="002F02D3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BEE3180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4088" w:rsidRPr="007B5F67" w14:paraId="122B538C" w14:textId="77777777" w:rsidTr="00EF74DB">
        <w:tc>
          <w:tcPr>
            <w:tcW w:w="2552" w:type="dxa"/>
            <w:shd w:val="clear" w:color="auto" w:fill="D9D9D9"/>
            <w:vAlign w:val="center"/>
          </w:tcPr>
          <w:p w14:paraId="5EBF351C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86552EE" w14:textId="05395B1F" w:rsidR="00DE4088" w:rsidRPr="00BB7B4A" w:rsidRDefault="0025482F" w:rsidP="004C3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Asignación de trabajo a cada integrante</w:t>
            </w:r>
            <w:r w:rsidR="00B0703B">
              <w:rPr>
                <w:rFonts w:ascii="Arial" w:hAnsi="Arial" w:cs="Arial"/>
              </w:rPr>
              <w:t>.</w:t>
            </w:r>
          </w:p>
        </w:tc>
      </w:tr>
      <w:tr w:rsidR="00EF74DB" w:rsidRPr="007B5F67" w14:paraId="1286D94D" w14:textId="77777777" w:rsidTr="00EF74DB">
        <w:tc>
          <w:tcPr>
            <w:tcW w:w="2552" w:type="dxa"/>
            <w:shd w:val="clear" w:color="auto" w:fill="D9D9D9"/>
            <w:vAlign w:val="center"/>
          </w:tcPr>
          <w:p w14:paraId="2330E898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657D4AE" w14:textId="77777777" w:rsidR="00EF74DB" w:rsidRPr="00BB7B4A" w:rsidRDefault="002F02D3" w:rsidP="00F94683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Grupo D</w:t>
            </w:r>
          </w:p>
        </w:tc>
      </w:tr>
      <w:tr w:rsidR="00EF74DB" w:rsidRPr="007B5F67" w14:paraId="2C7BD5DA" w14:textId="77777777" w:rsidTr="00EF74DB">
        <w:tc>
          <w:tcPr>
            <w:tcW w:w="2552" w:type="dxa"/>
            <w:shd w:val="clear" w:color="auto" w:fill="D9D9D9"/>
            <w:vAlign w:val="center"/>
          </w:tcPr>
          <w:p w14:paraId="5A4B1A6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E4049BE" w14:textId="77A434AE" w:rsidR="00EF74DB" w:rsidRPr="00BB7B4A" w:rsidRDefault="00AC1D81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2F02D3" w:rsidRPr="00BB7B4A">
              <w:rPr>
                <w:rFonts w:ascii="Arial" w:hAnsi="Arial" w:cs="Arial"/>
              </w:rPr>
              <w:t>/Ju</w:t>
            </w:r>
            <w:r>
              <w:rPr>
                <w:rFonts w:ascii="Arial" w:hAnsi="Arial" w:cs="Arial"/>
              </w:rPr>
              <w:t>l</w:t>
            </w:r>
            <w:r w:rsidR="002F02D3" w:rsidRPr="00BB7B4A">
              <w:rPr>
                <w:rFonts w:ascii="Arial" w:hAnsi="Arial" w:cs="Arial"/>
              </w:rPr>
              <w:t>/2021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359C894" w14:textId="77777777"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670A557" w14:textId="7FF4026B"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1</w:t>
            </w:r>
            <w:r w:rsidR="00AC1D81">
              <w:rPr>
                <w:rFonts w:ascii="Arial" w:hAnsi="Arial" w:cs="Arial"/>
              </w:rPr>
              <w:t>4:00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A83D0B3" w14:textId="77777777"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DEA318D" w14:textId="6C397B50" w:rsidR="00EF74DB" w:rsidRPr="00BB7B4A" w:rsidRDefault="0025482F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1D81">
              <w:rPr>
                <w:rFonts w:ascii="Arial" w:hAnsi="Arial" w:cs="Arial"/>
              </w:rPr>
              <w:t>7</w:t>
            </w:r>
            <w:r w:rsidR="002F02D3" w:rsidRPr="00BB7B4A">
              <w:rPr>
                <w:rFonts w:ascii="Arial" w:hAnsi="Arial" w:cs="Arial"/>
              </w:rPr>
              <w:t>:00</w:t>
            </w:r>
          </w:p>
        </w:tc>
      </w:tr>
      <w:tr w:rsidR="00EF74DB" w:rsidRPr="007B5F67" w14:paraId="6CEE4938" w14:textId="77777777" w:rsidTr="00EF74DB">
        <w:tc>
          <w:tcPr>
            <w:tcW w:w="2552" w:type="dxa"/>
            <w:shd w:val="clear" w:color="auto" w:fill="D9D9D9"/>
            <w:vAlign w:val="center"/>
          </w:tcPr>
          <w:p w14:paraId="25C7C7B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C448D51" w14:textId="77777777"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Vía zoom y vía WhatsApp.</w:t>
            </w:r>
          </w:p>
        </w:tc>
      </w:tr>
      <w:tr w:rsidR="00EF74DB" w:rsidRPr="007B5F67" w14:paraId="3DB38E19" w14:textId="77777777" w:rsidTr="00EF74DB">
        <w:tc>
          <w:tcPr>
            <w:tcW w:w="2552" w:type="dxa"/>
            <w:shd w:val="clear" w:color="auto" w:fill="D9D9D9"/>
            <w:vAlign w:val="center"/>
          </w:tcPr>
          <w:p w14:paraId="0C7BDF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74002AE" w14:textId="64CD3721" w:rsidR="00EF74DB" w:rsidRPr="00BB7B4A" w:rsidRDefault="00AC1D81" w:rsidP="0063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Cuarta</w:t>
            </w:r>
            <w:r w:rsidR="00BB7B4A" w:rsidRPr="00BB7B4A">
              <w:rPr>
                <w:rFonts w:ascii="Arial" w:hAnsi="Arial" w:cs="Arial"/>
              </w:rPr>
              <w:t xml:space="preserve"> bitácora </w:t>
            </w:r>
            <w:r w:rsidR="0025482F">
              <w:rPr>
                <w:rFonts w:ascii="Arial" w:hAnsi="Arial" w:cs="Arial"/>
              </w:rPr>
              <w:t>avance</w:t>
            </w:r>
            <w:r w:rsidR="00BB7B4A" w:rsidRPr="00BB7B4A">
              <w:rPr>
                <w:rFonts w:ascii="Arial" w:hAnsi="Arial" w:cs="Arial"/>
              </w:rPr>
              <w:t xml:space="preserve"> del proyecto.</w:t>
            </w:r>
          </w:p>
        </w:tc>
      </w:tr>
    </w:tbl>
    <w:p w14:paraId="2C5F3A76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66A45355" w14:textId="77777777" w:rsidTr="007B5F67">
        <w:tc>
          <w:tcPr>
            <w:tcW w:w="9923" w:type="dxa"/>
            <w:gridSpan w:val="3"/>
            <w:shd w:val="clear" w:color="auto" w:fill="A6A6A6"/>
          </w:tcPr>
          <w:p w14:paraId="5C52917D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5255F514" w14:textId="77777777" w:rsidTr="007B5F67">
        <w:tc>
          <w:tcPr>
            <w:tcW w:w="3340" w:type="dxa"/>
            <w:shd w:val="clear" w:color="auto" w:fill="D9D9D9"/>
          </w:tcPr>
          <w:p w14:paraId="491DC56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62C2033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35DBF51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0E3B1895" w14:textId="77777777" w:rsidTr="00C33BD2">
        <w:tc>
          <w:tcPr>
            <w:tcW w:w="3340" w:type="dxa"/>
            <w:vAlign w:val="center"/>
          </w:tcPr>
          <w:p w14:paraId="46A7E0EC" w14:textId="77777777" w:rsidR="00FA1E80" w:rsidRPr="008C0A03" w:rsidRDefault="007F19E8" w:rsidP="00C33BD2">
            <w:pPr>
              <w:rPr>
                <w:rFonts w:ascii="Arial" w:hAnsi="Arial" w:cs="Arial"/>
              </w:rPr>
            </w:pPr>
            <w:r w:rsidRPr="008C0A03">
              <w:rPr>
                <w:rFonts w:ascii="Arial" w:hAnsi="Arial" w:cs="Arial"/>
              </w:rPr>
              <w:t>Hereira Díaz Samuel</w:t>
            </w:r>
          </w:p>
        </w:tc>
        <w:tc>
          <w:tcPr>
            <w:tcW w:w="3181" w:type="dxa"/>
            <w:vAlign w:val="center"/>
          </w:tcPr>
          <w:p w14:paraId="316CA3B7" w14:textId="08466962" w:rsidR="00FA1E80" w:rsidRPr="008C0A03" w:rsidRDefault="00AC1D81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parte del documento de pruebas.</w:t>
            </w:r>
            <w:r w:rsidR="009134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02" w:type="dxa"/>
          </w:tcPr>
          <w:p w14:paraId="2FD15F20" w14:textId="77777777" w:rsidR="00FA1E80" w:rsidRPr="001B2A73" w:rsidRDefault="00C33BD2" w:rsidP="001B2A73">
            <w:pPr>
              <w:rPr>
                <w:rFonts w:ascii="Arial" w:hAnsi="Arial" w:cs="Arial"/>
                <w:i/>
                <w:color w:val="0000FF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 wp14:anchorId="4DBE3D43" wp14:editId="164117D2">
                  <wp:extent cx="1647825" cy="771525"/>
                  <wp:effectExtent l="0" t="0" r="0" b="0"/>
                  <wp:docPr id="9" name="Imagen 1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115DEA1" w14:textId="77777777" w:rsidTr="00C33BD2">
        <w:tc>
          <w:tcPr>
            <w:tcW w:w="3340" w:type="dxa"/>
            <w:vAlign w:val="center"/>
          </w:tcPr>
          <w:p w14:paraId="0C2ACA53" w14:textId="77777777"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Portilla Anthony</w:t>
            </w:r>
          </w:p>
        </w:tc>
        <w:tc>
          <w:tcPr>
            <w:tcW w:w="3181" w:type="dxa"/>
            <w:vAlign w:val="center"/>
          </w:tcPr>
          <w:p w14:paraId="60A07C7C" w14:textId="3CFBA123" w:rsidR="00FA1E80" w:rsidRPr="007B5F67" w:rsidRDefault="00AC1D81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interfaz del módulo Equipo.</w:t>
            </w:r>
          </w:p>
        </w:tc>
        <w:tc>
          <w:tcPr>
            <w:tcW w:w="3402" w:type="dxa"/>
          </w:tcPr>
          <w:p w14:paraId="07D492F1" w14:textId="77777777" w:rsidR="00FA1E80" w:rsidRPr="007B5F67" w:rsidRDefault="00C33BD2" w:rsidP="00DE4088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5A3B9D04" wp14:editId="3C03987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60960</wp:posOffset>
                  </wp:positionV>
                  <wp:extent cx="1743075" cy="581025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1482" y="21246"/>
                      <wp:lineTo x="21482" y="0"/>
                      <wp:lineTo x="0" y="0"/>
                    </wp:wrapPolygon>
                  </wp:wrapThrough>
                  <wp:docPr id="10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1E80" w:rsidRPr="007B5F67" w14:paraId="1A8C1E57" w14:textId="77777777" w:rsidTr="00C33BD2">
        <w:tc>
          <w:tcPr>
            <w:tcW w:w="3340" w:type="dxa"/>
            <w:vAlign w:val="center"/>
          </w:tcPr>
          <w:p w14:paraId="3F0A6702" w14:textId="77777777"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Robles Peter</w:t>
            </w:r>
          </w:p>
        </w:tc>
        <w:tc>
          <w:tcPr>
            <w:tcW w:w="3181" w:type="dxa"/>
            <w:vAlign w:val="center"/>
          </w:tcPr>
          <w:p w14:paraId="0D1E8B20" w14:textId="74E7E828" w:rsidR="00FA1E80" w:rsidRPr="007B5F67" w:rsidRDefault="00AC1D81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parte del documento de pruebas.</w:t>
            </w:r>
          </w:p>
        </w:tc>
        <w:tc>
          <w:tcPr>
            <w:tcW w:w="3402" w:type="dxa"/>
          </w:tcPr>
          <w:p w14:paraId="67CC0FEE" w14:textId="77777777" w:rsidR="00FA1E80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 wp14:anchorId="70FCEA4A" wp14:editId="31B509A7">
                  <wp:extent cx="1352550" cy="771525"/>
                  <wp:effectExtent l="0" t="0" r="0" b="0"/>
                  <wp:docPr id="7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14:paraId="628F7EE2" w14:textId="77777777" w:rsidTr="00C33BD2">
        <w:tc>
          <w:tcPr>
            <w:tcW w:w="3340" w:type="dxa"/>
            <w:vAlign w:val="center"/>
          </w:tcPr>
          <w:p w14:paraId="0C74B345" w14:textId="77777777"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Palacios Tutiven John</w:t>
            </w:r>
          </w:p>
        </w:tc>
        <w:tc>
          <w:tcPr>
            <w:tcW w:w="3181" w:type="dxa"/>
            <w:vAlign w:val="center"/>
          </w:tcPr>
          <w:p w14:paraId="740E125D" w14:textId="0729A7F2" w:rsidR="007F19E8" w:rsidRPr="007B5F67" w:rsidRDefault="00AC1D81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parte del documento de pruebas</w:t>
            </w:r>
            <w:r w:rsidR="001E76A5">
              <w:rPr>
                <w:rFonts w:ascii="Arial" w:hAnsi="Arial" w:cs="Arial"/>
              </w:rPr>
              <w:t xml:space="preserve"> y código. Mejorar diagrama de clases.</w:t>
            </w:r>
          </w:p>
        </w:tc>
        <w:tc>
          <w:tcPr>
            <w:tcW w:w="3402" w:type="dxa"/>
          </w:tcPr>
          <w:p w14:paraId="5AE371BE" w14:textId="77777777" w:rsidR="007F19E8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9400D62" wp14:editId="794E278A">
                  <wp:extent cx="1457325" cy="571500"/>
                  <wp:effectExtent l="0" t="0" r="0" b="0"/>
                  <wp:docPr id="4" name="Imagen 3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14:paraId="212FC7E4" w14:textId="77777777" w:rsidTr="00C33BD2">
        <w:tc>
          <w:tcPr>
            <w:tcW w:w="3340" w:type="dxa"/>
            <w:vAlign w:val="center"/>
          </w:tcPr>
          <w:p w14:paraId="36037D6B" w14:textId="77777777"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Villamar Plúas Eileen</w:t>
            </w:r>
          </w:p>
        </w:tc>
        <w:tc>
          <w:tcPr>
            <w:tcW w:w="3181" w:type="dxa"/>
            <w:vAlign w:val="center"/>
          </w:tcPr>
          <w:p w14:paraId="3EEF3921" w14:textId="0FA0A249" w:rsidR="007F19E8" w:rsidRPr="007B5F67" w:rsidRDefault="00AC1D81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interfaz del módulo</w:t>
            </w:r>
            <w:r>
              <w:rPr>
                <w:rFonts w:ascii="Arial" w:hAnsi="Arial" w:cs="Arial"/>
              </w:rPr>
              <w:t xml:space="preserve"> Colegiados</w:t>
            </w:r>
            <w:r w:rsidR="001E76A5">
              <w:rPr>
                <w:rFonts w:ascii="Arial" w:hAnsi="Arial" w:cs="Arial"/>
              </w:rPr>
              <w:t>. Mejorar el diagrama MER.</w:t>
            </w:r>
          </w:p>
        </w:tc>
        <w:tc>
          <w:tcPr>
            <w:tcW w:w="3402" w:type="dxa"/>
          </w:tcPr>
          <w:p w14:paraId="7A6F76DC" w14:textId="77777777" w:rsidR="007F19E8" w:rsidRPr="007B5F67" w:rsidRDefault="00C33BD2" w:rsidP="00DE4088">
            <w:pPr>
              <w:rPr>
                <w:rFonts w:ascii="Arial" w:hAnsi="Arial" w:cs="Arial"/>
              </w:rPr>
            </w:pPr>
            <w:r w:rsidRPr="00C33BD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64FC927" wp14:editId="7DE4A5EB">
                  <wp:extent cx="1257300" cy="657225"/>
                  <wp:effectExtent l="0" t="0" r="0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433F2" w14:textId="16E3172C" w:rsidR="00DE4088" w:rsidRDefault="00DE4088" w:rsidP="00DE4088">
      <w:pPr>
        <w:rPr>
          <w:rFonts w:ascii="Arial" w:hAnsi="Arial" w:cs="Arial"/>
          <w:b/>
          <w:sz w:val="24"/>
        </w:rPr>
      </w:pPr>
    </w:p>
    <w:p w14:paraId="20FCC389" w14:textId="1BE61C5D" w:rsidR="0025482F" w:rsidRDefault="0025482F" w:rsidP="00DE4088">
      <w:pPr>
        <w:rPr>
          <w:rFonts w:ascii="Arial" w:hAnsi="Arial" w:cs="Arial"/>
          <w:b/>
          <w:sz w:val="24"/>
        </w:rPr>
      </w:pPr>
    </w:p>
    <w:p w14:paraId="65DADB19" w14:textId="77777777" w:rsidR="0025482F" w:rsidRPr="00FB1F9B" w:rsidRDefault="0025482F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53684D97" w14:textId="77777777" w:rsidTr="007B5F67">
        <w:tc>
          <w:tcPr>
            <w:tcW w:w="9923" w:type="dxa"/>
            <w:shd w:val="clear" w:color="auto" w:fill="D9D9D9"/>
          </w:tcPr>
          <w:p w14:paraId="3F1994A5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37576EA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DB931A1" w14:textId="62E6BC2B" w:rsidR="00E93D7C" w:rsidRPr="008C0A03" w:rsidRDefault="007F19E8" w:rsidP="008C0A03">
      <w:pPr>
        <w:pStyle w:val="Textoindependiente"/>
        <w:jc w:val="both"/>
        <w:rPr>
          <w:rFonts w:ascii="Arial" w:hAnsi="Arial" w:cs="Arial"/>
        </w:rPr>
      </w:pPr>
      <w:r w:rsidRPr="008C0A03">
        <w:rPr>
          <w:rFonts w:ascii="Arial" w:hAnsi="Arial" w:cs="Arial"/>
        </w:rPr>
        <w:t xml:space="preserve">En esta reunión se </w:t>
      </w:r>
      <w:r w:rsidR="006C5CBE">
        <w:rPr>
          <w:rFonts w:ascii="Arial" w:hAnsi="Arial" w:cs="Arial"/>
        </w:rPr>
        <w:t>asignó las diferentes tareas a realizar a cada integrante</w:t>
      </w:r>
      <w:r w:rsidR="00E93D7C">
        <w:rPr>
          <w:rFonts w:ascii="Arial" w:hAnsi="Arial" w:cs="Arial"/>
        </w:rPr>
        <w:t>. En este avance se hizo</w:t>
      </w:r>
      <w:r w:rsidR="001E76A5">
        <w:rPr>
          <w:rFonts w:ascii="Arial" w:hAnsi="Arial" w:cs="Arial"/>
        </w:rPr>
        <w:t xml:space="preserve"> unas correcciones a</w:t>
      </w:r>
      <w:r w:rsidR="00E93D7C">
        <w:rPr>
          <w:rFonts w:ascii="Arial" w:hAnsi="Arial" w:cs="Arial"/>
        </w:rPr>
        <w:t xml:space="preserve">l diagrama de clases, </w:t>
      </w:r>
      <w:r w:rsidR="001E76A5">
        <w:rPr>
          <w:rFonts w:ascii="Arial" w:hAnsi="Arial" w:cs="Arial"/>
        </w:rPr>
        <w:t>se diseñó la interfaz del sistema y se comprobó que funcionara con la base de datos</w:t>
      </w:r>
      <w:r w:rsidR="00E93D7C">
        <w:rPr>
          <w:rFonts w:ascii="Arial" w:hAnsi="Arial" w:cs="Arial"/>
        </w:rPr>
        <w:t xml:space="preserve">, se </w:t>
      </w:r>
      <w:r w:rsidR="001E76A5">
        <w:rPr>
          <w:rFonts w:ascii="Arial" w:hAnsi="Arial" w:cs="Arial"/>
        </w:rPr>
        <w:t>corrigió también</w:t>
      </w:r>
      <w:r w:rsidR="00E93D7C">
        <w:rPr>
          <w:rFonts w:ascii="Arial" w:hAnsi="Arial" w:cs="Arial"/>
        </w:rPr>
        <w:t xml:space="preserve"> el modelo relacional y el diccionario de datos. Luego de asignar las actividades, nos mantuvimos al tanto con dudas que surgieron y fueron solventadas para finalizar esta entrega.</w:t>
      </w:r>
    </w:p>
    <w:p w14:paraId="751896ED" w14:textId="77777777" w:rsidR="005920EC" w:rsidRPr="007F19E8" w:rsidRDefault="005920EC" w:rsidP="001B2A73">
      <w:pPr>
        <w:pStyle w:val="Textoindependiente"/>
        <w:rPr>
          <w:rFonts w:ascii="Arial" w:hAnsi="Arial" w:cs="Arial"/>
          <w:i/>
        </w:rPr>
      </w:pPr>
    </w:p>
    <w:p w14:paraId="4B6306CC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31088DF6" w14:textId="551A3B22" w:rsidR="00F94683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 w:rsidR="001E76A5">
        <w:rPr>
          <w:rFonts w:ascii="Arial" w:hAnsi="Arial" w:cs="Arial"/>
        </w:rPr>
        <w:t>modificó</w:t>
      </w:r>
      <w:r w:rsidR="00E93D7C">
        <w:rPr>
          <w:rFonts w:ascii="Arial" w:hAnsi="Arial" w:cs="Arial"/>
        </w:rPr>
        <w:t xml:space="preserve"> el diagrama de clases.</w:t>
      </w:r>
    </w:p>
    <w:p w14:paraId="303AE5A5" w14:textId="2DEF9745" w:rsidR="005920EC" w:rsidRPr="00BB7B4A" w:rsidRDefault="00E93D7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1E76A5">
        <w:rPr>
          <w:rFonts w:ascii="Arial" w:hAnsi="Arial" w:cs="Arial"/>
        </w:rPr>
        <w:t xml:space="preserve"> diseñó la interfaz del sistema y se comprobó que sea funcional con la base de datos.</w:t>
      </w:r>
    </w:p>
    <w:p w14:paraId="5E88A529" w14:textId="5C29F379" w:rsidR="005920EC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 w:rsidR="001E76A5">
        <w:rPr>
          <w:rFonts w:ascii="Arial" w:hAnsi="Arial" w:cs="Arial"/>
        </w:rPr>
        <w:t xml:space="preserve">modificó </w:t>
      </w:r>
      <w:r w:rsidR="00E93D7C">
        <w:rPr>
          <w:rFonts w:ascii="Arial" w:hAnsi="Arial" w:cs="Arial"/>
        </w:rPr>
        <w:t>el Modelo Relacional de la base de datos</w:t>
      </w:r>
    </w:p>
    <w:p w14:paraId="79A4280B" w14:textId="4273CF8A" w:rsidR="004C3BA6" w:rsidRDefault="005920EC" w:rsidP="001B2A73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>S</w:t>
      </w:r>
      <w:r w:rsidR="001E76A5">
        <w:rPr>
          <w:rFonts w:ascii="Arial" w:hAnsi="Arial" w:cs="Arial"/>
        </w:rPr>
        <w:t>e redactó el documento de pruebas.</w:t>
      </w:r>
    </w:p>
    <w:p w14:paraId="73498E06" w14:textId="77777777" w:rsidR="00601A68" w:rsidRDefault="00601A68" w:rsidP="00962CF4">
      <w:pPr>
        <w:pStyle w:val="Textoindependiente"/>
        <w:rPr>
          <w:rFonts w:ascii="Arial" w:hAnsi="Arial" w:cs="Arial"/>
          <w:b/>
          <w:color w:val="000000"/>
        </w:rPr>
      </w:pPr>
    </w:p>
    <w:p w14:paraId="70710C42" w14:textId="75701AFE" w:rsidR="00962CF4" w:rsidRDefault="00601A68" w:rsidP="00962CF4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</w:t>
      </w:r>
      <w:r w:rsidRPr="00962CF4">
        <w:rPr>
          <w:rFonts w:ascii="Arial" w:hAnsi="Arial" w:cs="Arial"/>
          <w:b/>
          <w:color w:val="000000"/>
        </w:rPr>
        <w:t xml:space="preserve">ÓDULOS </w:t>
      </w:r>
      <w:r>
        <w:rPr>
          <w:rFonts w:ascii="Arial" w:hAnsi="Arial" w:cs="Arial"/>
          <w:b/>
          <w:color w:val="000000"/>
        </w:rPr>
        <w:t>I</w:t>
      </w:r>
      <w:r w:rsidRPr="00962CF4">
        <w:rPr>
          <w:rFonts w:ascii="Arial" w:hAnsi="Arial" w:cs="Arial"/>
          <w:b/>
          <w:color w:val="000000"/>
        </w:rPr>
        <w:t>MPLEMENTADOS</w:t>
      </w:r>
    </w:p>
    <w:p w14:paraId="68C88B2A" w14:textId="03D6D708" w:rsidR="00601A68" w:rsidRPr="00E93D7C" w:rsidRDefault="00601A68" w:rsidP="00601A68">
      <w:pPr>
        <w:pStyle w:val="Textoindependiente"/>
        <w:numPr>
          <w:ilvl w:val="0"/>
          <w:numId w:val="3"/>
        </w:numPr>
        <w:rPr>
          <w:b/>
          <w:bCs/>
        </w:rPr>
      </w:pPr>
      <w:r w:rsidRPr="00601A68">
        <w:rPr>
          <w:rFonts w:ascii="Arial" w:hAnsi="Arial" w:cs="Arial"/>
          <w:b/>
          <w:bCs/>
        </w:rPr>
        <w:t>Colegiados</w:t>
      </w:r>
    </w:p>
    <w:p w14:paraId="6403FC83" w14:textId="6DA8DA53" w:rsidR="00E93D7C" w:rsidRDefault="00E93D7C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</w:rPr>
        <w:t>Se implementaron las clases necesarias para su creación y se realiz</w:t>
      </w:r>
      <w:r w:rsidR="00B0703B" w:rsidRPr="00B0703B">
        <w:rPr>
          <w:rFonts w:ascii="Arial" w:hAnsi="Arial" w:cs="Arial"/>
        </w:rPr>
        <w:t xml:space="preserve">aron </w:t>
      </w:r>
      <w:r w:rsidRPr="00B0703B">
        <w:rPr>
          <w:rFonts w:ascii="Arial" w:hAnsi="Arial" w:cs="Arial"/>
        </w:rPr>
        <w:t xml:space="preserve">las pruebas </w:t>
      </w:r>
      <w:r w:rsidR="00B0703B" w:rsidRPr="00B0703B">
        <w:rPr>
          <w:rFonts w:ascii="Arial" w:hAnsi="Arial" w:cs="Arial"/>
        </w:rPr>
        <w:t xml:space="preserve">necesarias para su </w:t>
      </w:r>
      <w:r w:rsidRPr="00B0703B">
        <w:rPr>
          <w:rFonts w:ascii="Arial" w:hAnsi="Arial" w:cs="Arial"/>
        </w:rPr>
        <w:t>valid</w:t>
      </w:r>
      <w:r w:rsidR="00B0703B" w:rsidRPr="00B0703B">
        <w:rPr>
          <w:rFonts w:ascii="Arial" w:hAnsi="Arial" w:cs="Arial"/>
        </w:rPr>
        <w:t>ación</w:t>
      </w:r>
      <w:r w:rsidRPr="00B0703B">
        <w:rPr>
          <w:rFonts w:ascii="Arial" w:hAnsi="Arial" w:cs="Arial"/>
        </w:rPr>
        <w:t>.</w:t>
      </w:r>
    </w:p>
    <w:p w14:paraId="01CCA07C" w14:textId="7D9939C2" w:rsidR="001E76A5" w:rsidRPr="00B0703B" w:rsidRDefault="001E76A5" w:rsidP="001E76A5">
      <w:pPr>
        <w:pStyle w:val="Textoindependiente"/>
        <w:ind w:left="720"/>
        <w:rPr>
          <w:rFonts w:ascii="Arial" w:hAnsi="Arial" w:cs="Arial"/>
        </w:rPr>
      </w:pPr>
      <w:r>
        <w:rPr>
          <w:rFonts w:ascii="Arial" w:hAnsi="Arial" w:cs="Arial"/>
        </w:rPr>
        <w:t>Se diseñó la interfaz</w:t>
      </w:r>
      <w:r>
        <w:rPr>
          <w:rFonts w:ascii="Arial" w:hAnsi="Arial" w:cs="Arial"/>
        </w:rPr>
        <w:t>.</w:t>
      </w:r>
    </w:p>
    <w:p w14:paraId="620C356F" w14:textId="2673C081" w:rsidR="00B0703B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  <w:b/>
          <w:bCs/>
        </w:rPr>
        <w:t>Avance:</w:t>
      </w:r>
      <w:r w:rsidRPr="00B0703B">
        <w:rPr>
          <w:rFonts w:ascii="Arial" w:hAnsi="Arial" w:cs="Arial"/>
        </w:rPr>
        <w:t xml:space="preserve"> </w:t>
      </w:r>
      <w:r w:rsidR="00AC1D81">
        <w:rPr>
          <w:rFonts w:ascii="Arial" w:hAnsi="Arial" w:cs="Arial"/>
        </w:rPr>
        <w:t>70</w:t>
      </w:r>
      <w:r w:rsidRPr="00B0703B">
        <w:rPr>
          <w:rFonts w:ascii="Arial" w:hAnsi="Arial" w:cs="Arial"/>
        </w:rPr>
        <w:t>%</w:t>
      </w:r>
    </w:p>
    <w:p w14:paraId="5FF379A4" w14:textId="7AD19609" w:rsidR="00601A68" w:rsidRDefault="00601A68" w:rsidP="00601A68">
      <w:pPr>
        <w:pStyle w:val="Textoindependiente"/>
        <w:numPr>
          <w:ilvl w:val="0"/>
          <w:numId w:val="3"/>
        </w:numPr>
        <w:rPr>
          <w:rFonts w:ascii="Arial" w:hAnsi="Arial" w:cs="Arial"/>
          <w:b/>
          <w:bCs/>
        </w:rPr>
      </w:pPr>
      <w:r w:rsidRPr="00601A68">
        <w:rPr>
          <w:rFonts w:ascii="Arial" w:hAnsi="Arial" w:cs="Arial"/>
          <w:b/>
          <w:bCs/>
        </w:rPr>
        <w:t>Equipos</w:t>
      </w:r>
    </w:p>
    <w:p w14:paraId="22542BAD" w14:textId="6FEDAA1C" w:rsid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</w:rPr>
        <w:t>Se implementaron las clases necesarias para su creación y se realizaron las pruebas necesarias para su validación.</w:t>
      </w:r>
    </w:p>
    <w:p w14:paraId="0BA3F13B" w14:textId="40B57141" w:rsidR="001E76A5" w:rsidRPr="00B0703B" w:rsidRDefault="001E76A5" w:rsidP="00B0703B">
      <w:pPr>
        <w:pStyle w:val="Textoindependiente"/>
        <w:ind w:left="720"/>
        <w:rPr>
          <w:rFonts w:ascii="Arial" w:hAnsi="Arial" w:cs="Arial"/>
        </w:rPr>
      </w:pPr>
      <w:r>
        <w:rPr>
          <w:rFonts w:ascii="Arial" w:hAnsi="Arial" w:cs="Arial"/>
        </w:rPr>
        <w:t>Se diseñó la interfaz, se conectó a la base de datos y se realizaron pruebas.</w:t>
      </w:r>
    </w:p>
    <w:p w14:paraId="29A11DF1" w14:textId="66B2998D" w:rsidR="005920EC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  <w:b/>
          <w:bCs/>
        </w:rPr>
        <w:t>Avance:</w:t>
      </w:r>
      <w:r w:rsidRPr="00B0703B">
        <w:rPr>
          <w:rFonts w:ascii="Arial" w:hAnsi="Arial" w:cs="Arial"/>
        </w:rPr>
        <w:t xml:space="preserve"> </w:t>
      </w:r>
      <w:r w:rsidR="00AC1D81">
        <w:rPr>
          <w:rFonts w:ascii="Arial" w:hAnsi="Arial" w:cs="Arial"/>
        </w:rPr>
        <w:t>75</w:t>
      </w:r>
      <w:r w:rsidRPr="00B0703B">
        <w:rPr>
          <w:rFonts w:ascii="Arial" w:hAnsi="Arial" w:cs="Arial"/>
        </w:rPr>
        <w:t>%</w:t>
      </w:r>
    </w:p>
    <w:p w14:paraId="5309F04E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309F6036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018B6952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4B8C519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00337A4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0F249825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6FCAD669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506686A" w14:textId="3A99F3FA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64AD6860" w14:textId="3D8B1BBF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  <w:r w:rsidRPr="00B0703B">
        <w:t xml:space="preserve"> </w:t>
      </w:r>
      <w:r w:rsidR="001E76A5">
        <w:t xml:space="preserve">URL GitHub: </w:t>
      </w:r>
      <w:hyperlink r:id="rId13" w:history="1">
        <w:r w:rsidR="001E76A5" w:rsidRPr="001E76A5">
          <w:rPr>
            <w:rStyle w:val="Hipervnculo"/>
          </w:rPr>
          <w:t>https://github.com/Rystron2007/Construccion</w:t>
        </w:r>
      </w:hyperlink>
    </w:p>
    <w:p w14:paraId="01E07763" w14:textId="0EDC4574" w:rsidR="00F94683" w:rsidRPr="006F4A83" w:rsidRDefault="001E76A5" w:rsidP="00F94683">
      <w:pPr>
        <w:pStyle w:val="Textoindependiente"/>
        <w:rPr>
          <w:rFonts w:ascii="Arial" w:hAnsi="Arial" w:cs="Arial"/>
          <w:i/>
          <w:color w:val="0000FF"/>
        </w:rPr>
      </w:pPr>
      <w:r w:rsidRPr="001E76A5">
        <w:rPr>
          <w:rFonts w:ascii="Arial" w:hAnsi="Arial" w:cs="Arial"/>
          <w:i/>
          <w:color w:val="0000FF"/>
        </w:rPr>
        <w:drawing>
          <wp:inline distT="0" distB="0" distL="0" distR="0" wp14:anchorId="33612D83" wp14:editId="7DBBCDA2">
            <wp:extent cx="5400040" cy="3540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D261" w14:textId="55346F05" w:rsidR="00F94683" w:rsidRDefault="001E76A5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1E76A5">
        <w:rPr>
          <w:rFonts w:ascii="Arial" w:hAnsi="Arial" w:cs="Arial"/>
          <w:bCs/>
          <w:sz w:val="22"/>
          <w:szCs w:val="22"/>
        </w:rPr>
        <w:drawing>
          <wp:inline distT="0" distB="0" distL="0" distR="0" wp14:anchorId="5793F1D3" wp14:editId="0E48C13C">
            <wp:extent cx="5001913" cy="40767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635" cy="40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C384" w14:textId="355285B7" w:rsidR="009134FC" w:rsidRDefault="001E76A5" w:rsidP="009134FC">
      <w:pPr>
        <w:pStyle w:val="NormalWeb"/>
        <w:tabs>
          <w:tab w:val="left" w:pos="2160"/>
        </w:tabs>
        <w:spacing w:after="0"/>
        <w:rPr>
          <w:rFonts w:ascii="Arial" w:hAnsi="Arial" w:cs="Arial"/>
          <w:bCs/>
          <w:sz w:val="22"/>
          <w:szCs w:val="22"/>
        </w:rPr>
      </w:pPr>
      <w:r w:rsidRPr="001E76A5">
        <w:rPr>
          <w:rFonts w:ascii="Arial" w:hAnsi="Arial" w:cs="Arial"/>
          <w:bCs/>
          <w:sz w:val="22"/>
          <w:szCs w:val="22"/>
        </w:rPr>
        <w:lastRenderedPageBreak/>
        <w:drawing>
          <wp:inline distT="0" distB="0" distL="0" distR="0" wp14:anchorId="39E08FD4" wp14:editId="6A00959D">
            <wp:extent cx="5400040" cy="35604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308" w14:textId="7CB6C9AF" w:rsidR="009134FC" w:rsidRDefault="009134FC" w:rsidP="009134FC">
      <w:pPr>
        <w:pStyle w:val="NormalWeb"/>
        <w:tabs>
          <w:tab w:val="left" w:pos="2160"/>
        </w:tabs>
        <w:spacing w:after="0"/>
        <w:rPr>
          <w:rFonts w:ascii="Arial" w:hAnsi="Arial" w:cs="Arial"/>
          <w:bCs/>
          <w:sz w:val="22"/>
          <w:szCs w:val="22"/>
        </w:rPr>
      </w:pPr>
    </w:p>
    <w:p w14:paraId="56CD54D3" w14:textId="0B6430C5" w:rsidR="009134FC" w:rsidRPr="009134FC" w:rsidRDefault="009134FC" w:rsidP="009134FC">
      <w:pPr>
        <w:rPr>
          <w:lang w:eastAsia="es-ES"/>
        </w:rPr>
      </w:pPr>
    </w:p>
    <w:sectPr w:rsidR="009134FC" w:rsidRPr="009134FC" w:rsidSect="007B5F67">
      <w:headerReference w:type="default" r:id="rId17"/>
      <w:footerReference w:type="default" r:id="rId18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DF34" w14:textId="77777777" w:rsidR="000412C0" w:rsidRDefault="000412C0" w:rsidP="00E45455">
      <w:pPr>
        <w:spacing w:after="0" w:line="240" w:lineRule="auto"/>
      </w:pPr>
      <w:r>
        <w:separator/>
      </w:r>
    </w:p>
  </w:endnote>
  <w:endnote w:type="continuationSeparator" w:id="0">
    <w:p w14:paraId="48DBDBC0" w14:textId="77777777" w:rsidR="000412C0" w:rsidRDefault="000412C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54EC" w14:textId="77777777" w:rsidR="00BB7B4A" w:rsidRPr="007B5F67" w:rsidRDefault="00C33BD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CCD6A3" wp14:editId="6D52E91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1430" b="1333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970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0m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"/>
          </w:pict>
        </mc:Fallback>
      </mc:AlternateContent>
    </w:r>
    <w:r w:rsidR="00BB7B4A">
      <w:rPr>
        <w:rStyle w:val="Nmerodepgina"/>
        <w:b/>
        <w:snapToGrid w:val="0"/>
        <w:sz w:val="20"/>
        <w:lang w:val="es-ES_tradnl"/>
      </w:rPr>
      <w:t>B</w:t>
    </w:r>
    <w:r w:rsidR="00BB7B4A" w:rsidRPr="00891D30">
      <w:rPr>
        <w:rStyle w:val="Nmerodepgina"/>
        <w:b/>
        <w:snapToGrid w:val="0"/>
        <w:sz w:val="20"/>
        <w:lang w:val="es-ES_tradnl"/>
      </w:rPr>
      <w:t>ITÁCORA</w:t>
    </w:r>
    <w:r w:rsidR="00BB7B4A">
      <w:rPr>
        <w:rStyle w:val="Nmerodepgina"/>
        <w:b/>
        <w:snapToGrid w:val="0"/>
        <w:sz w:val="20"/>
        <w:lang w:val="es-ES_tradnl"/>
      </w:rPr>
      <w:t xml:space="preserve"> </w:t>
    </w:r>
    <w:r w:rsidR="00BB7B4A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BB7B4A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BB7B4A">
      <w:rPr>
        <w:rStyle w:val="Nmerodepgina"/>
        <w:b/>
        <w:snapToGrid w:val="0"/>
        <w:sz w:val="20"/>
        <w:lang w:val="es-ES_tradnl"/>
      </w:rPr>
      <w:t>Ph.D</w:t>
    </w:r>
    <w:proofErr w:type="spellEnd"/>
    <w:r w:rsidR="00BB7B4A">
      <w:rPr>
        <w:rStyle w:val="Nmerodepgina"/>
        <w:b/>
        <w:snapToGrid w:val="0"/>
        <w:sz w:val="20"/>
        <w:lang w:val="es-ES_tradnl"/>
      </w:rPr>
      <w:t>. Franklin Parrales</w:t>
    </w:r>
    <w:r w:rsidR="00BB7B4A">
      <w:rPr>
        <w:rFonts w:cs="Book Antiqua"/>
        <w:b/>
        <w:sz w:val="20"/>
      </w:rPr>
      <w:tab/>
    </w:r>
    <w:r w:rsidR="00BB7B4A" w:rsidRPr="007B5F67">
      <w:rPr>
        <w:rFonts w:ascii="Arial" w:hAnsi="Arial" w:cs="Arial"/>
        <w:b/>
        <w:sz w:val="18"/>
      </w:rPr>
      <w:t>Página</w:t>
    </w:r>
    <w:r w:rsidR="00BB7B4A" w:rsidRPr="007B5F67">
      <w:rPr>
        <w:rFonts w:ascii="Arial" w:hAnsi="Arial" w:cs="Arial"/>
        <w:b/>
        <w:sz w:val="16"/>
      </w:rPr>
      <w:t>:</w:t>
    </w:r>
    <w:r w:rsidR="00BB7B4A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 xml:space="preserve"> PAGE   \* MERGEFORMAT 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="00BB7B4A" w:rsidRPr="007B5F67">
      <w:rPr>
        <w:rFonts w:ascii="Arial" w:hAnsi="Arial" w:cs="Arial"/>
        <w:sz w:val="20"/>
      </w:rPr>
      <w:fldChar w:fldCharType="end"/>
    </w:r>
    <w:r w:rsidR="00BB7B4A" w:rsidRPr="007B5F67">
      <w:rPr>
        <w:rFonts w:ascii="Arial" w:hAnsi="Arial" w:cs="Arial"/>
        <w:sz w:val="20"/>
      </w:rPr>
      <w:t xml:space="preserve"> de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>NUMPAGES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3</w:t>
    </w:r>
    <w:r w:rsidR="00BB7B4A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0470" w14:textId="77777777" w:rsidR="000412C0" w:rsidRDefault="000412C0" w:rsidP="00E45455">
      <w:pPr>
        <w:spacing w:after="0" w:line="240" w:lineRule="auto"/>
      </w:pPr>
      <w:r>
        <w:separator/>
      </w:r>
    </w:p>
  </w:footnote>
  <w:footnote w:type="continuationSeparator" w:id="0">
    <w:p w14:paraId="426449C5" w14:textId="77777777" w:rsidR="000412C0" w:rsidRDefault="000412C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6B95" w14:textId="77777777" w:rsidR="00BB7B4A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w:drawing>
        <wp:anchor distT="0" distB="0" distL="114300" distR="114300" simplePos="0" relativeHeight="251658752" behindDoc="1" locked="0" layoutInCell="1" allowOverlap="1" wp14:anchorId="1385BD21" wp14:editId="0CB5469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BB7B4A" w:rsidRPr="006B66B9">
      <w:rPr>
        <w:rFonts w:eastAsia="Times New Roman"/>
        <w:b/>
        <w:sz w:val="20"/>
        <w:szCs w:val="20"/>
        <w:lang w:eastAsia="ar-SA"/>
      </w:rPr>
      <w:t>Proyecto</w:t>
    </w:r>
    <w:r w:rsidR="00BB7B4A">
      <w:rPr>
        <w:rFonts w:eastAsia="Times New Roman"/>
        <w:sz w:val="20"/>
        <w:szCs w:val="20"/>
        <w:lang w:eastAsia="ar-SA"/>
      </w:rPr>
      <w:t xml:space="preserve">: Federación de árbitros.     </w:t>
    </w:r>
  </w:p>
  <w:p w14:paraId="4DB435E1" w14:textId="77777777" w:rsidR="00BB7B4A" w:rsidRPr="006B66B9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622A7C" wp14:editId="4E0494CA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04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" strokeweight="1.5pt">
              <v:shadow color="#868686"/>
            </v:shape>
          </w:pict>
        </mc:Fallback>
      </mc:AlternateContent>
    </w:r>
  </w:p>
  <w:p w14:paraId="1583D13B" w14:textId="77777777" w:rsidR="00BB7B4A" w:rsidRPr="006B66B9" w:rsidRDefault="00BB7B4A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CFE8BC3" w14:textId="058FE53B" w:rsidR="00BB7B4A" w:rsidRPr="006B66B9" w:rsidRDefault="00BB7B4A" w:rsidP="006B66B9">
    <w:pPr>
      <w:pStyle w:val="Encabezado"/>
      <w:jc w:val="right"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470425C3"/>
    <w:multiLevelType w:val="hybridMultilevel"/>
    <w:tmpl w:val="B38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687"/>
    <w:multiLevelType w:val="hybridMultilevel"/>
    <w:tmpl w:val="6EDEB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D2"/>
    <w:rsid w:val="000366A6"/>
    <w:rsid w:val="000367FB"/>
    <w:rsid w:val="000412C0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B77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1E76A5"/>
    <w:rsid w:val="00202347"/>
    <w:rsid w:val="00202B84"/>
    <w:rsid w:val="002122D5"/>
    <w:rsid w:val="00223C8D"/>
    <w:rsid w:val="00232234"/>
    <w:rsid w:val="002350C9"/>
    <w:rsid w:val="002537F3"/>
    <w:rsid w:val="0025482F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2D3"/>
    <w:rsid w:val="00302012"/>
    <w:rsid w:val="0031354A"/>
    <w:rsid w:val="003511E2"/>
    <w:rsid w:val="00365726"/>
    <w:rsid w:val="00367881"/>
    <w:rsid w:val="003708B3"/>
    <w:rsid w:val="003711B6"/>
    <w:rsid w:val="0038695A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920EC"/>
    <w:rsid w:val="005A1D3F"/>
    <w:rsid w:val="005B0BF2"/>
    <w:rsid w:val="005C0016"/>
    <w:rsid w:val="005D1A84"/>
    <w:rsid w:val="005E08DB"/>
    <w:rsid w:val="005F23A9"/>
    <w:rsid w:val="00601953"/>
    <w:rsid w:val="00601A68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30F1"/>
    <w:rsid w:val="00675991"/>
    <w:rsid w:val="006B1F09"/>
    <w:rsid w:val="006B66B9"/>
    <w:rsid w:val="006C5CBE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2505"/>
    <w:rsid w:val="00792FB6"/>
    <w:rsid w:val="00796ABB"/>
    <w:rsid w:val="007B5F67"/>
    <w:rsid w:val="007D2C57"/>
    <w:rsid w:val="007F19E8"/>
    <w:rsid w:val="00833634"/>
    <w:rsid w:val="00835812"/>
    <w:rsid w:val="00841F13"/>
    <w:rsid w:val="008457DA"/>
    <w:rsid w:val="00850DA0"/>
    <w:rsid w:val="008535E9"/>
    <w:rsid w:val="00856A28"/>
    <w:rsid w:val="008722F0"/>
    <w:rsid w:val="008865D5"/>
    <w:rsid w:val="00891D30"/>
    <w:rsid w:val="0089398B"/>
    <w:rsid w:val="008B0C13"/>
    <w:rsid w:val="008C0A03"/>
    <w:rsid w:val="008C4B72"/>
    <w:rsid w:val="008D0AD0"/>
    <w:rsid w:val="008E4E6E"/>
    <w:rsid w:val="008E6F61"/>
    <w:rsid w:val="008F1D86"/>
    <w:rsid w:val="008F5F84"/>
    <w:rsid w:val="00907666"/>
    <w:rsid w:val="009134FC"/>
    <w:rsid w:val="009247FB"/>
    <w:rsid w:val="00942041"/>
    <w:rsid w:val="00943C25"/>
    <w:rsid w:val="00951221"/>
    <w:rsid w:val="00951BB8"/>
    <w:rsid w:val="00962CF4"/>
    <w:rsid w:val="009669C8"/>
    <w:rsid w:val="00971569"/>
    <w:rsid w:val="00977F24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C1D81"/>
    <w:rsid w:val="00AE0B4B"/>
    <w:rsid w:val="00AE45C1"/>
    <w:rsid w:val="00AE6717"/>
    <w:rsid w:val="00AF28BD"/>
    <w:rsid w:val="00AF2AF5"/>
    <w:rsid w:val="00B00459"/>
    <w:rsid w:val="00B0703B"/>
    <w:rsid w:val="00B151D3"/>
    <w:rsid w:val="00B210F7"/>
    <w:rsid w:val="00B43F93"/>
    <w:rsid w:val="00B460E6"/>
    <w:rsid w:val="00B562B4"/>
    <w:rsid w:val="00BB7B4A"/>
    <w:rsid w:val="00BD2C9A"/>
    <w:rsid w:val="00BD7DED"/>
    <w:rsid w:val="00C33BD2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C16A7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3D7C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65A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891B9"/>
  <w15:chartTrackingRefBased/>
  <w15:docId w15:val="{835C2B43-0A24-4450-981E-1FA6832F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">
    <w:name w:val="Emphasis"/>
    <w:basedOn w:val="Fuentedeprrafopredeter"/>
    <w:uiPriority w:val="20"/>
    <w:qFormat/>
    <w:rsid w:val="00601A6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1E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ystron2007/Construcc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elyne%20Villamar\Documents\Eileen\6to\Contrucci&#243;n%20de%20Software\Tarea%203%20Semana%202%20Grupo%20D\BIT_01_GRUPO-D_110620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1399C-A698-4BF5-8177-5BC3A4FB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BIT_01_GRUPO-D_11062021</Template>
  <TotalTime>6</TotalTime>
  <Pages>4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Madelyne Villamar</dc:creator>
  <cp:keywords/>
  <cp:lastModifiedBy>EILEEN FRANCHESCA VILLAMAR PLUAS</cp:lastModifiedBy>
  <cp:revision>2</cp:revision>
  <cp:lastPrinted>2021-06-13T17:50:00Z</cp:lastPrinted>
  <dcterms:created xsi:type="dcterms:W3CDTF">2021-07-05T02:23:00Z</dcterms:created>
  <dcterms:modified xsi:type="dcterms:W3CDTF">2021-07-05T02:23:00Z</dcterms:modified>
</cp:coreProperties>
</file>